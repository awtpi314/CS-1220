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3C28A" w14:textId="5C2A0863" w:rsidR="0033104B" w:rsidRDefault="004F7652" w:rsidP="006B15A0">
      <w:r>
        <w:t xml:space="preserve">I. </w:t>
      </w:r>
      <w:r w:rsidRPr="00D57466">
        <w:rPr>
          <w:u w:val="single"/>
        </w:rPr>
        <w:t>Requirements</w:t>
      </w:r>
      <w:r>
        <w:t>:  Restate the problem specification</w:t>
      </w:r>
      <w:r w:rsidR="009937EA">
        <w:t xml:space="preserve"> and any detailed requirements in your own words.</w:t>
      </w:r>
      <w:r>
        <w:t xml:space="preserve"> </w:t>
      </w:r>
    </w:p>
    <w:p w14:paraId="5390927C" w14:textId="76EF9D1F" w:rsidR="006B15A0" w:rsidRDefault="006B15A0" w:rsidP="006B15A0">
      <w:r>
        <w:t xml:space="preserve">This project requires that we implement a class for a complex number. We are required to implement a string constructor, a multiplication operator, and an input operator, just to name a few. The program is required to know how to read complex numbers with implicit imaginary numbers </w:t>
      </w:r>
      <w:r w:rsidR="00FA3FEF">
        <w:t>and</w:t>
      </w:r>
      <w:r>
        <w:t xml:space="preserve"> scientific notation.</w:t>
      </w:r>
    </w:p>
    <w:p w14:paraId="7ACAE1F9" w14:textId="77777777" w:rsidR="004F7652" w:rsidRDefault="004F7652">
      <w:r>
        <w:t xml:space="preserve">II. </w:t>
      </w:r>
      <w:r w:rsidRPr="00D57466">
        <w:rPr>
          <w:u w:val="single"/>
        </w:rPr>
        <w:t>Design</w:t>
      </w:r>
      <w:r>
        <w:t>:  How did you attack the problem?  What choices did you make in your design, and why?  Show class diagrams for more complex designs.</w:t>
      </w:r>
    </w:p>
    <w:p w14:paraId="017B4951" w14:textId="236FEB20" w:rsidR="001F28A5" w:rsidRDefault="006B15A0">
      <w:r>
        <w:t xml:space="preserve">I decided to use regular expressions for this problem. Any other options would have been a bit more difficult in my estimation, so I thought that this was the better option. </w:t>
      </w:r>
    </w:p>
    <w:p w14:paraId="6DF0DE3B" w14:textId="53C0C4CE" w:rsidR="0033104B" w:rsidRDefault="0033104B" w:rsidP="006B15A0">
      <w:r>
        <w:t xml:space="preserve">III. </w:t>
      </w:r>
      <w:r w:rsidRPr="0033104B">
        <w:rPr>
          <w:u w:val="single"/>
        </w:rPr>
        <w:t>Security Analysis</w:t>
      </w:r>
      <w:r>
        <w:t xml:space="preserve">: State the potential security vulnerabilities of your design.  How could these vulnerabilities be exploited by an adversary?  What would be the impact if the vulnerability </w:t>
      </w:r>
      <w:r w:rsidR="009937EA">
        <w:t>was</w:t>
      </w:r>
      <w:r>
        <w:t xml:space="preserve"> exploited?  </w:t>
      </w:r>
    </w:p>
    <w:p w14:paraId="254AE4BC" w14:textId="22DF3A45" w:rsidR="006B15A0" w:rsidRDefault="006B15A0" w:rsidP="006B15A0">
      <w:r>
        <w:t>This program does not seem to have any security vulnerabilities. I used all standard library functions so it should not have too many issues.</w:t>
      </w:r>
    </w:p>
    <w:p w14:paraId="4C8A7492" w14:textId="77777777" w:rsidR="004F7652" w:rsidRDefault="004F7652">
      <w:r>
        <w:t>I</w:t>
      </w:r>
      <w:r w:rsidR="007753AB">
        <w:t>V</w:t>
      </w:r>
      <w:r>
        <w:t xml:space="preserve">. </w:t>
      </w:r>
      <w:r w:rsidRPr="00D57466">
        <w:rPr>
          <w:u w:val="single"/>
        </w:rPr>
        <w:t>Implementation</w:t>
      </w:r>
      <w:r>
        <w:t>:  Outline any interesting implementation details</w:t>
      </w:r>
      <w:r w:rsidR="009937EA">
        <w:t xml:space="preserve"> in your solution</w:t>
      </w:r>
      <w:r>
        <w:t>.</w:t>
      </w:r>
    </w:p>
    <w:p w14:paraId="086A0A59" w14:textId="77D9F3AB" w:rsidR="001F28A5" w:rsidRDefault="00FA3FEF">
      <w:r>
        <w:t>This implementation is a simple concept. The only part of this implementation that is a bit different is the use of a regex to parse the complex number.</w:t>
      </w:r>
    </w:p>
    <w:p w14:paraId="671BBB9E" w14:textId="77777777" w:rsidR="004F7652" w:rsidRDefault="004F7652">
      <w:r>
        <w:t xml:space="preserve">V. </w:t>
      </w:r>
      <w:r w:rsidRPr="00D57466">
        <w:rPr>
          <w:u w:val="single"/>
        </w:rPr>
        <w:t>Testing</w:t>
      </w:r>
      <w:r>
        <w:t>:  Explain how you tested your program</w:t>
      </w:r>
      <w:r w:rsidR="0033104B">
        <w:t>, enumerating the tests if possible</w:t>
      </w:r>
      <w:r>
        <w:t xml:space="preserve">.  Explain why your test set was sufficient to believe that the software is working properly, i.e., what were the range of errors </w:t>
      </w:r>
      <w:r w:rsidR="00E83D2A">
        <w:t>for which you were testing</w:t>
      </w:r>
      <w:r>
        <w:t>.</w:t>
      </w:r>
      <w:r w:rsidR="0033104B">
        <w:t xml:space="preserve">  </w:t>
      </w:r>
    </w:p>
    <w:p w14:paraId="2FFD5E8E" w14:textId="607B161C" w:rsidR="004F7652" w:rsidRDefault="00FA3FEF">
      <w:r>
        <w:t xml:space="preserve">I tested as many cases as I could think of. This included scientific notation, zero coefficients, and non-existent </w:t>
      </w:r>
      <w:r w:rsidR="00574979">
        <w:t>coefficients</w:t>
      </w:r>
      <w:r>
        <w:t>.</w:t>
      </w:r>
    </w:p>
    <w:p w14:paraId="26212D0D" w14:textId="77777777" w:rsidR="004F7652" w:rsidRDefault="004F7652">
      <w:r>
        <w:t>V</w:t>
      </w:r>
      <w:r w:rsidR="007753AB">
        <w:t>I</w:t>
      </w:r>
      <w:r>
        <w:t xml:space="preserve">. </w:t>
      </w:r>
      <w:r w:rsidRPr="00D57466">
        <w:rPr>
          <w:u w:val="single"/>
        </w:rPr>
        <w:t>Summary/Conclusion</w:t>
      </w:r>
      <w:r>
        <w:t xml:space="preserve">:  Present your results.  Did it work properly?  Are there any limitations?  </w:t>
      </w:r>
      <w:r w:rsidR="009937EA">
        <w:t xml:space="preserve">NOTE:  </w:t>
      </w:r>
      <w:r>
        <w:t>If it is an analysis-type project, this section may be significantly longer than for a simple implementation-type project.</w:t>
      </w:r>
    </w:p>
    <w:p w14:paraId="643457CC" w14:textId="21CA8AB7" w:rsidR="004F7652" w:rsidRDefault="007C16D0">
      <w:r>
        <w:t>This program seems to work properly. As far as I could tell there weren’t any limitations on what the code can do within its spec.</w:t>
      </w:r>
    </w:p>
    <w:p w14:paraId="471921D9" w14:textId="72384061" w:rsidR="004F7652" w:rsidRDefault="00D57466">
      <w:r>
        <w:t>V</w:t>
      </w:r>
      <w:r w:rsidR="007753AB">
        <w:t>I</w:t>
      </w:r>
      <w:r>
        <w:t>I.</w:t>
      </w:r>
      <w:r w:rsidR="004F7652">
        <w:t xml:space="preserve"> </w:t>
      </w:r>
      <w:r w:rsidR="004F7652" w:rsidRPr="00D57466">
        <w:rPr>
          <w:u w:val="single"/>
        </w:rPr>
        <w:t>Lessons Learned</w:t>
      </w:r>
      <w:r w:rsidR="004F7652">
        <w:t xml:space="preserve">:  List any lessons learned.  </w:t>
      </w:r>
      <w:r w:rsidR="00E83D2A">
        <w:t>For example, w</w:t>
      </w:r>
      <w:r w:rsidR="004F7652">
        <w:t xml:space="preserve">hat might you have done differently if you </w:t>
      </w:r>
      <w:r w:rsidR="00E83D2A">
        <w:t>were going to solve this problem again?</w:t>
      </w:r>
    </w:p>
    <w:p w14:paraId="730AC864" w14:textId="108EDA0A" w:rsidR="007C16D0" w:rsidRDefault="007C16D0">
      <w:r>
        <w:t>This was a parsing problem that was very easy to solve using regular expressions. I think I would do it the same way if I were to do it again.</w:t>
      </w:r>
    </w:p>
    <w:sectPr w:rsidR="007C16D0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3EFDC" w14:textId="77777777" w:rsidR="009D044C" w:rsidRDefault="009D044C" w:rsidP="0010664D">
      <w:r>
        <w:separator/>
      </w:r>
    </w:p>
  </w:endnote>
  <w:endnote w:type="continuationSeparator" w:id="0">
    <w:p w14:paraId="113CDCC3" w14:textId="77777777" w:rsidR="009D044C" w:rsidRDefault="009D044C" w:rsidP="001066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8B592" w14:textId="77777777" w:rsidR="009D044C" w:rsidRDefault="009D044C" w:rsidP="0010664D">
      <w:r>
        <w:separator/>
      </w:r>
    </w:p>
  </w:footnote>
  <w:footnote w:type="continuationSeparator" w:id="0">
    <w:p w14:paraId="3AF3F93E" w14:textId="77777777" w:rsidR="009D044C" w:rsidRDefault="009D044C" w:rsidP="001066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3C001" w14:textId="7C909CFD" w:rsidR="0010664D" w:rsidRDefault="0010664D" w:rsidP="0010664D">
    <w:pPr>
      <w:pStyle w:val="Header"/>
      <w:jc w:val="right"/>
    </w:pPr>
    <w:r>
      <w:t>Project #</w:t>
    </w:r>
    <w:r w:rsidR="006B15A0">
      <w:t>2</w:t>
    </w:r>
  </w:p>
  <w:p w14:paraId="15C99EB6" w14:textId="77777777" w:rsidR="0010664D" w:rsidRDefault="0010664D" w:rsidP="0010664D">
    <w:pPr>
      <w:pStyle w:val="Header"/>
      <w:jc w:val="right"/>
    </w:pPr>
    <w:r>
      <w:t>Spring 2023</w:t>
    </w:r>
  </w:p>
  <w:p w14:paraId="72DA765E" w14:textId="77777777" w:rsidR="0010664D" w:rsidRDefault="0010664D" w:rsidP="0010664D">
    <w:pPr>
      <w:pStyle w:val="Header"/>
      <w:jc w:val="right"/>
    </w:pPr>
    <w:r>
      <w:t>Alexander Taylor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15A0"/>
    <w:rsid w:val="0010664D"/>
    <w:rsid w:val="001F28A5"/>
    <w:rsid w:val="001F5CF6"/>
    <w:rsid w:val="0033104B"/>
    <w:rsid w:val="00411099"/>
    <w:rsid w:val="004301FF"/>
    <w:rsid w:val="004F1AA4"/>
    <w:rsid w:val="004F7652"/>
    <w:rsid w:val="00574979"/>
    <w:rsid w:val="005F17AF"/>
    <w:rsid w:val="006B15A0"/>
    <w:rsid w:val="007753AB"/>
    <w:rsid w:val="007A4E22"/>
    <w:rsid w:val="007C16D0"/>
    <w:rsid w:val="007F062F"/>
    <w:rsid w:val="00893ECC"/>
    <w:rsid w:val="009937EA"/>
    <w:rsid w:val="00993868"/>
    <w:rsid w:val="009D044C"/>
    <w:rsid w:val="00AB22C0"/>
    <w:rsid w:val="00B93F8E"/>
    <w:rsid w:val="00C320A9"/>
    <w:rsid w:val="00D57466"/>
    <w:rsid w:val="00E83D2A"/>
    <w:rsid w:val="00F53677"/>
    <w:rsid w:val="00FA3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9F15E5"/>
  <w15:chartTrackingRefBased/>
  <w15:docId w15:val="{65E7C101-CE92-4FF0-82DE-306EE4090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AB22C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B22C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10664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0664D"/>
    <w:rPr>
      <w:sz w:val="24"/>
      <w:szCs w:val="24"/>
    </w:rPr>
  </w:style>
  <w:style w:type="paragraph" w:styleId="Footer">
    <w:name w:val="footer"/>
    <w:basedOn w:val="Normal"/>
    <w:link w:val="FooterChar"/>
    <w:rsid w:val="0010664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0664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A4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wtpi\OneDrive\Documents\Custom%20Office%20Templates\Object%20Oriented%20Cover%20Shee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Object Oriented Cover Sheet.dotx</Template>
  <TotalTime>29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#3</vt:lpstr>
    </vt:vector>
  </TitlesOfParts>
  <Company>Cedarville University</Company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#3</dc:title>
  <dc:subject/>
  <dc:creator>Alex Taylor</dc:creator>
  <cp:keywords/>
  <dc:description/>
  <cp:lastModifiedBy>Alex Taylor</cp:lastModifiedBy>
  <cp:revision>4</cp:revision>
  <cp:lastPrinted>2011-01-10T19:04:00Z</cp:lastPrinted>
  <dcterms:created xsi:type="dcterms:W3CDTF">2023-02-08T14:32:00Z</dcterms:created>
  <dcterms:modified xsi:type="dcterms:W3CDTF">2023-02-10T14:28:00Z</dcterms:modified>
</cp:coreProperties>
</file>